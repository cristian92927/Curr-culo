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Tabla de diseño de encabezado"/>
      </w:tblPr>
      <w:tblGrid>
        <w:gridCol w:w="4829"/>
        <w:gridCol w:w="4197"/>
      </w:tblGrid>
      <w:tr w:rsidR="00D92B95" w:rsidTr="002B6273">
        <w:trPr>
          <w:trHeight w:val="911"/>
        </w:trPr>
        <w:tc>
          <w:tcPr>
            <w:tcW w:w="5013" w:type="dxa"/>
            <w:vAlign w:val="bottom"/>
          </w:tcPr>
          <w:p w:rsidR="00C84833" w:rsidRDefault="00C07557" w:rsidP="00C84833">
            <w:pPr>
              <w:pStyle w:val="Ttulo"/>
            </w:pPr>
            <w:sdt>
              <w:sdtPr>
                <w:alias w:val="Escriba su nombre:"/>
                <w:tag w:val="Escriba su nombre:"/>
                <w:id w:val="1306818671"/>
                <w:placeholder>
                  <w:docPart w:val="63978918787C4A179CA3CB8C1139105A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EndPr/>
              <w:sdtContent>
                <w:r w:rsidR="008815B9">
                  <w:t>Cristian</w:t>
                </w:r>
              </w:sdtContent>
            </w:sdt>
            <w:r w:rsidR="00D92B95">
              <w:rPr>
                <w:lang w:bidi="es-ES"/>
              </w:rPr>
              <w:br/>
            </w:r>
            <w:sdt>
              <w:sdtPr>
                <w:alias w:val="Escriba sus apellidos:"/>
                <w:tag w:val="Escriba sus apellidos:"/>
                <w:id w:val="-1656595288"/>
                <w:placeholder>
                  <w:docPart w:val="9D5F2A54944E4F7EA8E64A8AF7EF3D1F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15:appearance w15:val="hidden"/>
                <w:text w:multiLine="1"/>
              </w:sdtPr>
              <w:sdtEndPr/>
              <w:sdtContent>
                <w:r w:rsidR="008815B9">
                  <w:t>Trujillo</w:t>
                </w:r>
              </w:sdtContent>
            </w:sdt>
          </w:p>
        </w:tc>
        <w:tc>
          <w:tcPr>
            <w:tcW w:w="4356" w:type="dxa"/>
            <w:vAlign w:val="bottom"/>
          </w:tcPr>
          <w:tbl>
            <w:tblPr>
              <w:tblStyle w:val="Tablaconcuadrcula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Tabla de información de contacto"/>
            </w:tblPr>
            <w:tblGrid>
              <w:gridCol w:w="3791"/>
              <w:gridCol w:w="406"/>
            </w:tblGrid>
            <w:tr w:rsidR="00932D92" w:rsidRPr="009D0878" w:rsidTr="00972024">
              <w:tc>
                <w:tcPr>
                  <w:tcW w:w="3899" w:type="dxa"/>
                  <w:tcMar>
                    <w:top w:w="0" w:type="dxa"/>
                    <w:left w:w="720" w:type="dxa"/>
                    <w:right w:w="29" w:type="dxa"/>
                  </w:tcMar>
                </w:tcPr>
                <w:p w:rsidR="004E2970" w:rsidRPr="009D0878" w:rsidRDefault="00C07557" w:rsidP="004E2970">
                  <w:pPr>
                    <w:pStyle w:val="Informacindecontacto"/>
                  </w:pPr>
                  <w:sdt>
                    <w:sdtPr>
                      <w:alias w:val="Escriba la dirección:"/>
                      <w:tag w:val="Escriba la dirección:"/>
                      <w:id w:val="966779368"/>
                      <w:placeholder>
                        <w:docPart w:val="54BD1933948F402092E72A1000D81232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proofErr w:type="spellStart"/>
                      <w:r w:rsidR="00FA15E6">
                        <w:t>Cra</w:t>
                      </w:r>
                      <w:proofErr w:type="spellEnd"/>
                      <w:r w:rsidR="00FA15E6">
                        <w:t xml:space="preserve"> 64 # 103D - 56</w:t>
                      </w:r>
                    </w:sdtContent>
                  </w:sdt>
                </w:p>
              </w:tc>
              <w:tc>
                <w:tcPr>
                  <w:tcW w:w="420" w:type="dxa"/>
                  <w:tcMar>
                    <w:top w:w="0" w:type="dxa"/>
                    <w:left w:w="0" w:type="dxa"/>
                    <w:right w:w="0" w:type="dxa"/>
                  </w:tcMar>
                </w:tcPr>
                <w:p w:rsidR="00932D92" w:rsidRPr="009D0878" w:rsidRDefault="00932D92" w:rsidP="00932D92">
                  <w:pPr>
                    <w:pStyle w:val="Iconos"/>
                  </w:pPr>
                  <w:r w:rsidRPr="009D0878">
                    <w:rPr>
                      <w:noProof/>
                      <w:lang w:eastAsia="es-ES"/>
                    </w:rPr>
                    <mc:AlternateContent>
                      <mc:Choice Requires="wps">
                        <w:drawing>
                          <wp:inline distT="0" distB="0" distL="0" distR="0" wp14:anchorId="57C10200" wp14:editId="2276A9A5">
                            <wp:extent cx="118872" cy="118872"/>
                            <wp:effectExtent l="0" t="0" r="0" b="0"/>
                            <wp:docPr id="8" name="Icono de dirección" descr="Icono de direcció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34B926AA" id="Icono de dirección" o:spid="_x0000_s1026" alt="Icono de direcció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:rsidTr="00972024">
              <w:sdt>
                <w:sdtPr>
                  <w:alias w:val="Escriba el teléfono:"/>
                  <w:tag w:val="Escriba el teléfono:"/>
                  <w:id w:val="-1849400302"/>
                  <w:placeholder>
                    <w:docPart w:val="43D9D10FB1ED47E79744F3E31E1E33BA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:rsidR="00932D92" w:rsidRPr="009D0878" w:rsidRDefault="00FA15E6" w:rsidP="00932D92">
                      <w:pPr>
                        <w:pStyle w:val="Informacindecontacto"/>
                      </w:pPr>
                      <w:r>
                        <w:t>319-402-5592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:rsidR="00932D92" w:rsidRPr="009D0878" w:rsidRDefault="00932D92" w:rsidP="00932D92">
                  <w:pPr>
                    <w:pStyle w:val="Iconos"/>
                  </w:pPr>
                  <w:r w:rsidRPr="009D0878">
                    <w:rPr>
                      <w:noProof/>
                      <w:lang w:eastAsia="es-ES"/>
                    </w:rPr>
                    <mc:AlternateContent>
                      <mc:Choice Requires="wps">
                        <w:drawing>
                          <wp:inline distT="0" distB="0" distL="0" distR="0" wp14:anchorId="3D56EB25" wp14:editId="4A87B9DD">
                            <wp:extent cx="109728" cy="109728"/>
                            <wp:effectExtent l="0" t="0" r="5080" b="5080"/>
                            <wp:docPr id="31" name="Icono de teléfono" descr="Icono de teléfono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551D282" id="Icono de teléfono" o:spid="_x0000_s1026" alt="Icono de teléfono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:rsidTr="00972024">
              <w:sdt>
                <w:sdtPr>
                  <w:alias w:val="Escriba el correo electrónico:"/>
                  <w:tag w:val="Escriba el correo electrónico:"/>
                  <w:id w:val="-675184368"/>
                  <w:placeholder>
                    <w:docPart w:val="AA33DA4E82B544138D1EE2E594C1ACC1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:rsidR="00932D92" w:rsidRPr="009D0878" w:rsidRDefault="00FA15E6" w:rsidP="00932D92">
                      <w:pPr>
                        <w:pStyle w:val="Informacindecontacto"/>
                      </w:pPr>
                      <w:r>
                        <w:t>ct92927@gmail.com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:rsidR="00932D92" w:rsidRPr="009D0878" w:rsidRDefault="007307A3" w:rsidP="00932D92">
                  <w:pPr>
                    <w:pStyle w:val="Iconos"/>
                  </w:pPr>
                  <w:r>
                    <w:rPr>
                      <w:noProof/>
                      <w:lang w:eastAsia="es-ES"/>
                    </w:rPr>
                    <mc:AlternateContent>
                      <mc:Choice Requires="wps">
                        <w:drawing>
                          <wp:inline distT="0" distB="0" distL="0" distR="0" wp14:anchorId="3C7753B8" wp14:editId="040E649E">
                            <wp:extent cx="137160" cy="91440"/>
                            <wp:effectExtent l="0" t="0" r="0" b="3810"/>
                            <wp:docPr id="5" name="Forma libre 5" descr="Icono de correo electrónic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00B4AA6" id="Forma libre 5" o:spid="_x0000_s1026" alt="Icono de correo electrónico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:rsidTr="00972024">
              <w:sdt>
                <w:sdtPr>
                  <w:rPr>
                    <w:rFonts w:ascii="Segoe UI" w:hAnsi="Segoe UI" w:cs="Segoe UI"/>
                    <w:sz w:val="21"/>
                    <w:szCs w:val="21"/>
                    <w:shd w:val="clear" w:color="auto" w:fill="FFFFFF"/>
                  </w:rPr>
                  <w:alias w:val="Escriba el perfil de LinkedIn:"/>
                  <w:tag w:val="Escriba el perfil de LinkedIn:"/>
                  <w:id w:val="1102843699"/>
                  <w:placeholder>
                    <w:docPart w:val="18F75353C549418784B4F5488B871143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:rsidR="00932D92" w:rsidRPr="009D0878" w:rsidRDefault="002B6273" w:rsidP="00932D92">
                      <w:pPr>
                        <w:pStyle w:val="Informacindecontacto"/>
                      </w:pPr>
                      <w:r w:rsidRPr="002B6273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www.linkedin.com/in/cristian-antonio-trujillo-grisales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:rsidR="00932D92" w:rsidRPr="009D0878" w:rsidRDefault="00932D92" w:rsidP="00932D92">
                  <w:pPr>
                    <w:pStyle w:val="Iconos"/>
                  </w:pPr>
                  <w:r w:rsidRPr="009D0878">
                    <w:rPr>
                      <w:noProof/>
                      <w:lang w:eastAsia="es-ES"/>
                    </w:rPr>
                    <mc:AlternateContent>
                      <mc:Choice Requires="wps">
                        <w:drawing>
                          <wp:inline distT="0" distB="0" distL="0" distR="0" wp14:anchorId="3914C4D3" wp14:editId="6CCF9530">
                            <wp:extent cx="109728" cy="109728"/>
                            <wp:effectExtent l="0" t="0" r="5080" b="5080"/>
                            <wp:docPr id="56" name="Icono de LinkedIn" descr="Icono de LinkedI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3FA2B224" id="Icono de LinkedIn" o:spid="_x0000_s1026" alt="Icono de LinkedI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:rsidTr="00972024">
              <w:tc>
                <w:tcPr>
                  <w:tcW w:w="3899" w:type="dxa"/>
                  <w:tcMar>
                    <w:left w:w="720" w:type="dxa"/>
                    <w:right w:w="29" w:type="dxa"/>
                  </w:tcMar>
                </w:tcPr>
                <w:p w:rsidR="00932D92" w:rsidRPr="009D0878" w:rsidRDefault="00932D92" w:rsidP="00932D92">
                  <w:pPr>
                    <w:pStyle w:val="Informacindecontacto"/>
                  </w:pPr>
                </w:p>
              </w:tc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:rsidR="00932D92" w:rsidRPr="009D0878" w:rsidRDefault="00932D92" w:rsidP="00932D92">
                  <w:pPr>
                    <w:pStyle w:val="Iconos"/>
                  </w:pPr>
                </w:p>
              </w:tc>
            </w:tr>
          </w:tbl>
          <w:p w:rsidR="00D92B95" w:rsidRDefault="00D92B95" w:rsidP="009D3336">
            <w:pPr>
              <w:pStyle w:val="Encabezado"/>
            </w:pPr>
          </w:p>
        </w:tc>
      </w:tr>
    </w:tbl>
    <w:p w:rsidR="00C43D65" w:rsidRDefault="002B6273">
      <w:r>
        <w:t>Soy un programador en el desarrollo de sistemas y brindando soporte técnico a usuarios. Mi especialización se centra en la resolución de problemas asociados con aplicaciones empresariales y la gestión de bases de datos. Poseo habilidades sólidas en programación y análisis de datos, lo que me ha equipado con una comprensión integral del ciclo de vida del software y la relevancia crítica de la experiencia del usuario. Estoy comprometido con el aprendizaje continuo y la optimización de procesos, buscando siempre superar los desafíos tecnológicos con soluciones innovadoras y eficientes</w:t>
      </w:r>
      <w:r w:rsidR="008301E2">
        <w:t>.</w:t>
      </w:r>
    </w:p>
    <w:p w:rsidR="00AD13CB" w:rsidRDefault="00C07557" w:rsidP="00AD13CB">
      <w:pPr>
        <w:pStyle w:val="Ttulo1"/>
      </w:pPr>
      <w:sdt>
        <w:sdtPr>
          <w:alias w:val="Aptitudes:"/>
          <w:tag w:val="Aptitudes:"/>
          <w:id w:val="-891506033"/>
          <w:placeholder>
            <w:docPart w:val="5EEB74786D1F45F2B57762F694CDD952"/>
          </w:placeholder>
          <w:temporary/>
          <w:showingPlcHdr/>
          <w15:appearance w15:val="hidden"/>
        </w:sdtPr>
        <w:sdtEndPr/>
        <w:sdtContent>
          <w:r w:rsidR="004937AE">
            <w:rPr>
              <w:lang w:bidi="es-ES"/>
            </w:rPr>
            <w:t>Aptitudes</w:t>
          </w:r>
        </w:sdtContent>
      </w:sdt>
    </w:p>
    <w:tbl>
      <w:tblPr>
        <w:tblStyle w:val="Tablaconcuadrcula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l apartado Aptitudes "/>
      </w:tblPr>
      <w:tblGrid>
        <w:gridCol w:w="4517"/>
        <w:gridCol w:w="4509"/>
      </w:tblGrid>
      <w:tr w:rsidR="005B1D68" w:rsidTr="00564951">
        <w:tc>
          <w:tcPr>
            <w:tcW w:w="4680" w:type="dxa"/>
          </w:tcPr>
          <w:p w:rsidR="005B1D68" w:rsidRDefault="006546D7" w:rsidP="00BC7376">
            <w:pPr>
              <w:pStyle w:val="Listaconvietas"/>
              <w:numPr>
                <w:ilvl w:val="0"/>
                <w:numId w:val="4"/>
              </w:numPr>
            </w:pPr>
            <w:r>
              <w:t>Manejo de SQL, optimización de consultas y diseño de bases de datos.</w:t>
            </w:r>
          </w:p>
          <w:p w:rsidR="00752315" w:rsidRDefault="006546D7" w:rsidP="00BC7376">
            <w:pPr>
              <w:pStyle w:val="Listaconvietas"/>
              <w:numPr>
                <w:ilvl w:val="0"/>
                <w:numId w:val="4"/>
              </w:numPr>
            </w:pPr>
            <w:r w:rsidRPr="006546D7">
              <w:t>Desarrollo web</w:t>
            </w:r>
            <w:r>
              <w:t xml:space="preserve"> – Experiencia con </w:t>
            </w:r>
            <w:proofErr w:type="spellStart"/>
            <w:r>
              <w:t>frameworks</w:t>
            </w:r>
            <w:proofErr w:type="spellEnd"/>
            <w:r>
              <w:t xml:space="preserve"> y tecnologías como Angular, </w:t>
            </w:r>
            <w:proofErr w:type="spellStart"/>
            <w:r>
              <w:t>React</w:t>
            </w:r>
            <w:proofErr w:type="spellEnd"/>
            <w:r w:rsidR="00516D17">
              <w:t>.</w:t>
            </w:r>
          </w:p>
          <w:p w:rsidR="00A2383E" w:rsidRPr="004937AE" w:rsidRDefault="00D926C5" w:rsidP="00A2383E">
            <w:pPr>
              <w:pStyle w:val="Listaconvietas"/>
              <w:numPr>
                <w:ilvl w:val="0"/>
                <w:numId w:val="4"/>
              </w:numPr>
            </w:pPr>
            <w:r>
              <w:t xml:space="preserve">Automatizaciones en </w:t>
            </w:r>
            <w:r w:rsidR="00A2383E">
              <w:t>Python</w:t>
            </w:r>
            <w:bookmarkStart w:id="0" w:name="_GoBack"/>
            <w:bookmarkEnd w:id="0"/>
            <w:r w:rsidR="00A2383E">
              <w:t xml:space="preserve"> </w:t>
            </w:r>
          </w:p>
        </w:tc>
        <w:tc>
          <w:tcPr>
            <w:tcW w:w="4680" w:type="dxa"/>
            <w:tcMar>
              <w:left w:w="360" w:type="dxa"/>
              <w:right w:w="0" w:type="dxa"/>
            </w:tcMar>
          </w:tcPr>
          <w:p w:rsidR="00752315" w:rsidRDefault="00516D17" w:rsidP="00BC7376">
            <w:pPr>
              <w:pStyle w:val="Listaconvietas"/>
            </w:pPr>
            <w:r>
              <w:t>Manejo de C# para la creación de aplicaciones y APIS.</w:t>
            </w:r>
          </w:p>
          <w:p w:rsidR="00752315" w:rsidRDefault="00516D17" w:rsidP="00BC7376">
            <w:pPr>
              <w:pStyle w:val="Listaconvietas"/>
            </w:pPr>
            <w:r w:rsidRPr="00516D17">
              <w:t>Control de versiones</w:t>
            </w:r>
            <w:r>
              <w:t xml:space="preserve"> – Uso de Git y plataformas como GitHub</w:t>
            </w:r>
          </w:p>
          <w:p w:rsidR="00D926C5" w:rsidRPr="004937AE" w:rsidRDefault="00D926C5" w:rsidP="00BC7376">
            <w:pPr>
              <w:pStyle w:val="Listaconvietas"/>
            </w:pPr>
            <w:r>
              <w:t xml:space="preserve">Manejo de </w:t>
            </w:r>
            <w:proofErr w:type="spellStart"/>
            <w:r>
              <w:t>power</w:t>
            </w:r>
            <w:proofErr w:type="spellEnd"/>
            <w:r>
              <w:t xml:space="preserve"> BI</w:t>
            </w:r>
          </w:p>
        </w:tc>
      </w:tr>
    </w:tbl>
    <w:p w:rsidR="005B1D68" w:rsidRDefault="00C07557" w:rsidP="004937AE">
      <w:pPr>
        <w:pStyle w:val="Ttulo1"/>
      </w:pPr>
      <w:sdt>
        <w:sdtPr>
          <w:alias w:val="Experiencia:"/>
          <w:tag w:val="Experiencia:"/>
          <w:id w:val="-898354009"/>
          <w:placeholder>
            <w:docPart w:val="173C888232BF4338AF50038B59621818"/>
          </w:placeholder>
          <w:temporary/>
          <w:showingPlcHdr/>
          <w15:appearance w15:val="hidden"/>
        </w:sdtPr>
        <w:sdtEndPr/>
        <w:sdtContent>
          <w:r w:rsidR="004937AE" w:rsidRPr="00AD3FD8">
            <w:rPr>
              <w:lang w:bidi="es-ES"/>
            </w:rPr>
            <w:t>Experiencia</w:t>
          </w:r>
        </w:sdtContent>
      </w:sdt>
    </w:p>
    <w:p w:rsidR="0023705D" w:rsidRPr="00D413F9" w:rsidRDefault="00CC7E1B" w:rsidP="00D413F9">
      <w:pPr>
        <w:pStyle w:val="Ttulo3"/>
      </w:pPr>
      <w:r>
        <w:t>18-nov-</w:t>
      </w:r>
      <w:r w:rsidR="00D2305E">
        <w:t xml:space="preserve">2024 </w:t>
      </w:r>
      <w:r w:rsidR="00D2305E" w:rsidRPr="00D413F9">
        <w:rPr>
          <w:lang w:bidi="es-ES"/>
        </w:rPr>
        <w:t>–</w:t>
      </w:r>
      <w:r w:rsidR="00D413F9" w:rsidRPr="00D413F9">
        <w:rPr>
          <w:lang w:bidi="es-ES"/>
        </w:rPr>
        <w:t xml:space="preserve"> </w:t>
      </w:r>
      <w:r>
        <w:t>Actualmente</w:t>
      </w:r>
    </w:p>
    <w:p w:rsidR="0023705D" w:rsidRPr="00513EFC" w:rsidRDefault="00CC7E1B" w:rsidP="00513EFC">
      <w:pPr>
        <w:pStyle w:val="Ttulo2"/>
      </w:pPr>
      <w:r>
        <w:t>Desarrollador de software</w:t>
      </w:r>
      <w:r w:rsidR="0095272C">
        <w:rPr>
          <w:lang w:bidi="es-ES"/>
        </w:rPr>
        <w:t xml:space="preserve"> / </w:t>
      </w:r>
      <w:proofErr w:type="spellStart"/>
      <w:r w:rsidRPr="00CC7E1B">
        <w:rPr>
          <w:rStyle w:val="nfasis"/>
          <w:lang w:bidi="es-ES"/>
        </w:rPr>
        <w:t>Innovartec</w:t>
      </w:r>
      <w:proofErr w:type="spellEnd"/>
      <w:r w:rsidRPr="00CC7E1B">
        <w:rPr>
          <w:rStyle w:val="nfasis"/>
          <w:lang w:bidi="es-ES"/>
        </w:rPr>
        <w:t xml:space="preserve"> Ingeniería</w:t>
      </w:r>
    </w:p>
    <w:p w:rsidR="00D413F9" w:rsidRPr="00D413F9" w:rsidRDefault="00D2305E" w:rsidP="00D413F9">
      <w:r>
        <w:t xml:space="preserve">Desarrollo y mantenimiento de API en C# (.NET) para la integración y procesamiento de datos. Implementación de interfaces dinámicas y responsivas en </w:t>
      </w:r>
      <w:proofErr w:type="spellStart"/>
      <w:r>
        <w:t>React</w:t>
      </w:r>
      <w:proofErr w:type="spellEnd"/>
      <w:r>
        <w:t xml:space="preserve"> para mejorar la experiencia del usuario. Gestión y optimización de bases de datos en SQL Server, incluyendo consultas y procedimientos almacenados. Colaboración en el diseño de arquitecturas escalables y seguras.</w:t>
      </w:r>
    </w:p>
    <w:p w:rsidR="00D413F9" w:rsidRPr="00D413F9" w:rsidRDefault="00090AF7" w:rsidP="00D413F9">
      <w:pPr>
        <w:pStyle w:val="Ttulo3"/>
      </w:pPr>
      <w:r>
        <w:t>18-oct-2023</w:t>
      </w:r>
      <w:r w:rsidR="00D413F9" w:rsidRPr="00D413F9">
        <w:rPr>
          <w:lang w:bidi="es-ES"/>
        </w:rPr>
        <w:t xml:space="preserve"> – </w:t>
      </w:r>
      <w:r>
        <w:t>13-sep-2024</w:t>
      </w:r>
    </w:p>
    <w:p w:rsidR="00D413F9" w:rsidRPr="00513EFC" w:rsidRDefault="003E6BFA" w:rsidP="00513EFC">
      <w:pPr>
        <w:pStyle w:val="Ttulo2"/>
      </w:pPr>
      <w:r>
        <w:t>Programador de sistemas</w:t>
      </w:r>
      <w:r w:rsidR="0095272C">
        <w:rPr>
          <w:lang w:bidi="es-ES"/>
        </w:rPr>
        <w:t xml:space="preserve"> / </w:t>
      </w:r>
      <w:proofErr w:type="spellStart"/>
      <w:r w:rsidRPr="003E6BFA">
        <w:rPr>
          <w:rStyle w:val="nfasis"/>
          <w:lang w:bidi="es-ES"/>
        </w:rPr>
        <w:t>Enka</w:t>
      </w:r>
      <w:proofErr w:type="spellEnd"/>
      <w:r>
        <w:t xml:space="preserve"> </w:t>
      </w:r>
      <w:r w:rsidRPr="003E6BFA">
        <w:rPr>
          <w:rStyle w:val="nfasis"/>
          <w:lang w:bidi="es-ES"/>
        </w:rPr>
        <w:t>de</w:t>
      </w:r>
      <w:r>
        <w:t xml:space="preserve"> </w:t>
      </w:r>
      <w:r w:rsidRPr="003E6BFA">
        <w:rPr>
          <w:rStyle w:val="nfasis"/>
          <w:lang w:bidi="es-ES"/>
        </w:rPr>
        <w:t>Colombia</w:t>
      </w:r>
    </w:p>
    <w:p w:rsidR="00D413F9" w:rsidRDefault="00090AF7" w:rsidP="00D413F9">
      <w:r>
        <w:t xml:space="preserve">Diseñé y desarrollé aplicaciones de software avanzadas para optimizar la gestión operativa, logrando un incremento significativo en la eficiencia de los procesos internos. Implementé soluciones tecnológicas de última generación utilizando C#, .NET, SQL y Angular, combinadas con automatizaciones en Python y desarrollo de herramientas en </w:t>
      </w:r>
      <w:proofErr w:type="spellStart"/>
      <w:r>
        <w:t>Power</w:t>
      </w:r>
      <w:proofErr w:type="spellEnd"/>
      <w:r>
        <w:t xml:space="preserve"> Apps. Integré </w:t>
      </w:r>
      <w:proofErr w:type="spellStart"/>
      <w:r>
        <w:t>APIs</w:t>
      </w:r>
      <w:proofErr w:type="spellEnd"/>
      <w:r>
        <w:t xml:space="preserve"> y servicios externos para mejorar la interoperabilidad de los sistemas, facilitando procesos más ágiles y escalables. Colaboré en iniciativas de mejora continua, adaptando soluciones a los retos operativos y tecnológicos del sector industrial.</w:t>
      </w:r>
    </w:p>
    <w:p w:rsidR="00090AF7" w:rsidRPr="00A2383E" w:rsidRDefault="00090AF7" w:rsidP="00090AF7">
      <w:pPr>
        <w:pStyle w:val="Ttulo3"/>
        <w:rPr>
          <w:lang w:val="en-US"/>
        </w:rPr>
      </w:pPr>
      <w:r w:rsidRPr="00A2383E">
        <w:rPr>
          <w:lang w:val="en-US"/>
        </w:rPr>
        <w:t>02-ago-2021</w:t>
      </w:r>
      <w:r w:rsidRPr="00A2383E">
        <w:rPr>
          <w:lang w:val="en-US" w:bidi="es-ES"/>
        </w:rPr>
        <w:t xml:space="preserve"> – </w:t>
      </w:r>
      <w:r w:rsidRPr="00A2383E">
        <w:rPr>
          <w:lang w:val="en-US"/>
        </w:rPr>
        <w:t>31-ago-2023</w:t>
      </w:r>
    </w:p>
    <w:p w:rsidR="00090AF7" w:rsidRPr="00A2383E" w:rsidRDefault="00090AF7" w:rsidP="00090AF7">
      <w:pPr>
        <w:pStyle w:val="Ttulo2"/>
        <w:rPr>
          <w:lang w:val="en-US"/>
        </w:rPr>
      </w:pPr>
      <w:proofErr w:type="spellStart"/>
      <w:r w:rsidRPr="00A2383E">
        <w:rPr>
          <w:lang w:val="en-US"/>
        </w:rPr>
        <w:t>Programador</w:t>
      </w:r>
      <w:proofErr w:type="spellEnd"/>
      <w:r w:rsidRPr="00A2383E">
        <w:rPr>
          <w:lang w:val="en-US"/>
        </w:rPr>
        <w:t xml:space="preserve"> Junior </w:t>
      </w:r>
      <w:r w:rsidRPr="00A2383E">
        <w:rPr>
          <w:lang w:val="en-US" w:bidi="es-ES"/>
        </w:rPr>
        <w:t xml:space="preserve">/ </w:t>
      </w:r>
      <w:r w:rsidRPr="00A2383E">
        <w:rPr>
          <w:rStyle w:val="nfasis"/>
          <w:lang w:val="en-US" w:bidi="es-ES"/>
        </w:rPr>
        <w:t>Talent.com</w:t>
      </w:r>
    </w:p>
    <w:p w:rsidR="00090AF7" w:rsidRPr="00D413F9" w:rsidRDefault="00CD25F0" w:rsidP="00D413F9">
      <w:r>
        <w:t xml:space="preserve">Desarrollé experiencia en el diagnóstico y solución de problemas relacionados con scripts de web </w:t>
      </w:r>
      <w:proofErr w:type="spellStart"/>
      <w:r>
        <w:t>scraping</w:t>
      </w:r>
      <w:proofErr w:type="spellEnd"/>
      <w:r>
        <w:t xml:space="preserve">, asegurando la continuidad y precisión en la extracción de datos. Gestioné y resolví tickets técnicos utilizando Jira, garantizando una respuesta rápida y eficiente a las incidencias reportadas, y manteniendo altos estándares de satisfacción de los clientes. Optimicé la funcionalidad de scripts de </w:t>
      </w:r>
      <w:proofErr w:type="spellStart"/>
      <w:r>
        <w:t>scraping</w:t>
      </w:r>
      <w:proofErr w:type="spellEnd"/>
      <w:r>
        <w:t xml:space="preserve"> para mantener la extracción constante y fiable de datos en plataformas.</w:t>
      </w:r>
    </w:p>
    <w:p w:rsidR="0070237E" w:rsidRDefault="00C07557" w:rsidP="00725CB5">
      <w:pPr>
        <w:pStyle w:val="Ttulo1"/>
      </w:pPr>
      <w:sdt>
        <w:sdtPr>
          <w:alias w:val="Educación:"/>
          <w:tag w:val="Educación:"/>
          <w:id w:val="543866955"/>
          <w:placeholder>
            <w:docPart w:val="3B8E5F8B0ECE4B21B6DFD21362821CDD"/>
          </w:placeholder>
          <w:temporary/>
          <w:showingPlcHdr/>
          <w15:appearance w15:val="hidden"/>
        </w:sdtPr>
        <w:sdtEndPr/>
        <w:sdtContent>
          <w:r w:rsidR="0070237E" w:rsidRPr="0070237E">
            <w:rPr>
              <w:lang w:bidi="es-ES"/>
            </w:rPr>
            <w:t>Educación</w:t>
          </w:r>
        </w:sdtContent>
      </w:sdt>
    </w:p>
    <w:p w:rsidR="00084DE2" w:rsidRDefault="00084DE2" w:rsidP="00084DE2">
      <w:pPr>
        <w:pStyle w:val="Ttulo3"/>
      </w:pPr>
      <w:r>
        <w:t>Dic</w:t>
      </w:r>
      <w:r>
        <w:rPr>
          <w:lang w:bidi="es-ES"/>
        </w:rPr>
        <w:t xml:space="preserve"> </w:t>
      </w:r>
      <w:r>
        <w:t>2024</w:t>
      </w:r>
    </w:p>
    <w:p w:rsidR="00084DE2" w:rsidRDefault="00084DE2" w:rsidP="00084DE2">
      <w:pPr>
        <w:pStyle w:val="Ttulo2"/>
        <w:rPr>
          <w:rStyle w:val="nfasis"/>
          <w:lang w:bidi="es-ES"/>
        </w:rPr>
      </w:pPr>
      <w:r>
        <w:t>DIPLOMADO EN BIG DATA Y ANALITICA DE DATOS</w:t>
      </w:r>
      <w:r>
        <w:rPr>
          <w:lang w:bidi="es-ES"/>
        </w:rPr>
        <w:t xml:space="preserve"> / </w:t>
      </w:r>
      <w:r w:rsidRPr="00AC6545">
        <w:rPr>
          <w:rStyle w:val="nfasis"/>
          <w:lang w:bidi="es-ES"/>
        </w:rPr>
        <w:t>Universidad</w:t>
      </w:r>
      <w:r>
        <w:t xml:space="preserve"> </w:t>
      </w:r>
      <w:r w:rsidRPr="00AC6545">
        <w:rPr>
          <w:rStyle w:val="nfasis"/>
          <w:lang w:bidi="es-ES"/>
        </w:rPr>
        <w:t>San José</w:t>
      </w:r>
    </w:p>
    <w:p w:rsidR="00084DE2" w:rsidRPr="00084DE2" w:rsidRDefault="00084DE2" w:rsidP="00084DE2">
      <w:pPr>
        <w:pStyle w:val="Ttulo2"/>
        <w:rPr>
          <w:iCs/>
          <w:color w:val="595959" w:themeColor="text1" w:themeTint="A6"/>
          <w:lang w:bidi="es-ES"/>
        </w:rPr>
      </w:pPr>
    </w:p>
    <w:p w:rsidR="0070237E" w:rsidRDefault="00AC6545" w:rsidP="0070237E">
      <w:pPr>
        <w:pStyle w:val="Ttulo3"/>
      </w:pPr>
      <w:r>
        <w:t>Dic</w:t>
      </w:r>
      <w:r w:rsidR="0070237E">
        <w:rPr>
          <w:lang w:bidi="es-ES"/>
        </w:rPr>
        <w:t xml:space="preserve"> </w:t>
      </w:r>
      <w:r>
        <w:t>2024</w:t>
      </w:r>
    </w:p>
    <w:p w:rsidR="0070237E" w:rsidRDefault="00AC6545" w:rsidP="00255DE1">
      <w:pPr>
        <w:pStyle w:val="Ttulo2"/>
        <w:rPr>
          <w:rStyle w:val="nfasis"/>
          <w:lang w:bidi="es-ES"/>
        </w:rPr>
      </w:pPr>
      <w:r>
        <w:t>INGENIERÍA DE SISTEMAS</w:t>
      </w:r>
      <w:r w:rsidR="0095272C">
        <w:rPr>
          <w:lang w:bidi="es-ES"/>
        </w:rPr>
        <w:t xml:space="preserve"> / </w:t>
      </w:r>
      <w:r w:rsidRPr="00AC6545">
        <w:rPr>
          <w:rStyle w:val="nfasis"/>
          <w:lang w:bidi="es-ES"/>
        </w:rPr>
        <w:t>Universidad</w:t>
      </w:r>
      <w:r>
        <w:t xml:space="preserve"> </w:t>
      </w:r>
      <w:r w:rsidRPr="00AC6545">
        <w:rPr>
          <w:rStyle w:val="nfasis"/>
          <w:lang w:bidi="es-ES"/>
        </w:rPr>
        <w:t>San José</w:t>
      </w:r>
    </w:p>
    <w:p w:rsidR="00255DE1" w:rsidRDefault="00255DE1" w:rsidP="00255DE1">
      <w:pPr>
        <w:pStyle w:val="Ttulo2"/>
      </w:pPr>
    </w:p>
    <w:p w:rsidR="0070237E" w:rsidRDefault="008209C8" w:rsidP="0070237E">
      <w:pPr>
        <w:pStyle w:val="Ttulo3"/>
      </w:pPr>
      <w:r>
        <w:t>Jun</w:t>
      </w:r>
      <w:r w:rsidR="0070237E">
        <w:rPr>
          <w:lang w:bidi="es-ES"/>
        </w:rPr>
        <w:t xml:space="preserve"> </w:t>
      </w:r>
      <w:r>
        <w:t>2021</w:t>
      </w:r>
    </w:p>
    <w:p w:rsidR="0070237E" w:rsidRDefault="008209C8" w:rsidP="0070237E">
      <w:pPr>
        <w:pStyle w:val="Ttulo2"/>
        <w:rPr>
          <w:rStyle w:val="nfasis"/>
        </w:rPr>
      </w:pPr>
      <w:r>
        <w:t>TECNÓLOGO EN ANÁLISIS Y DESARROLLO DE SISTEMAS DE INFORMACIÓN</w:t>
      </w:r>
      <w:r>
        <w:rPr>
          <w:lang w:bidi="es-ES"/>
        </w:rPr>
        <w:t xml:space="preserve"> </w:t>
      </w:r>
      <w:r w:rsidR="0095272C">
        <w:rPr>
          <w:lang w:bidi="es-ES"/>
        </w:rPr>
        <w:t xml:space="preserve">/ </w:t>
      </w:r>
      <w:r>
        <w:rPr>
          <w:rStyle w:val="nfasis"/>
        </w:rPr>
        <w:t>Sena</w:t>
      </w:r>
    </w:p>
    <w:p w:rsidR="008209C8" w:rsidRDefault="008209C8" w:rsidP="0070237E">
      <w:pPr>
        <w:pStyle w:val="Ttulo2"/>
      </w:pPr>
    </w:p>
    <w:p w:rsidR="008209C8" w:rsidRDefault="008209C8" w:rsidP="008209C8">
      <w:pPr>
        <w:pStyle w:val="Ttulo3"/>
      </w:pPr>
      <w:r>
        <w:t>ago</w:t>
      </w:r>
      <w:r>
        <w:rPr>
          <w:lang w:bidi="es-ES"/>
        </w:rPr>
        <w:t xml:space="preserve"> </w:t>
      </w:r>
      <w:r>
        <w:t>2018</w:t>
      </w:r>
    </w:p>
    <w:p w:rsidR="008209C8" w:rsidRDefault="008209C8" w:rsidP="008209C8">
      <w:pPr>
        <w:pStyle w:val="Ttulo2"/>
      </w:pPr>
      <w:r>
        <w:t>TÉCNICO EN PROGRAMACIÓN DE SOFTWARE</w:t>
      </w:r>
      <w:r>
        <w:rPr>
          <w:lang w:bidi="es-ES"/>
        </w:rPr>
        <w:t xml:space="preserve">/ </w:t>
      </w:r>
      <w:r>
        <w:rPr>
          <w:rStyle w:val="nfasis"/>
        </w:rPr>
        <w:t>Sena</w:t>
      </w:r>
    </w:p>
    <w:p w:rsidR="008209C8" w:rsidRDefault="008209C8" w:rsidP="0070237E">
      <w:pPr>
        <w:pStyle w:val="Ttulo2"/>
      </w:pPr>
    </w:p>
    <w:p w:rsidR="00BC7376" w:rsidRDefault="00BC7376" w:rsidP="00BC7376"/>
    <w:p w:rsidR="008209C8" w:rsidRPr="00BC7376" w:rsidRDefault="008209C8" w:rsidP="00BC7376"/>
    <w:sectPr w:rsidR="008209C8" w:rsidRPr="00BC7376" w:rsidSect="00990C09">
      <w:footerReference w:type="default" r:id="rId9"/>
      <w:pgSz w:w="11906" w:h="16838" w:code="9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7557" w:rsidRDefault="00C07557" w:rsidP="00725803">
      <w:pPr>
        <w:spacing w:after="0"/>
      </w:pPr>
      <w:r>
        <w:separator/>
      </w:r>
    </w:p>
  </w:endnote>
  <w:endnote w:type="continuationSeparator" w:id="0">
    <w:p w:rsidR="00C07557" w:rsidRDefault="00C07557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4A49" w:rsidRDefault="005A4A49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6A31B9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7557" w:rsidRDefault="00C07557" w:rsidP="00725803">
      <w:pPr>
        <w:spacing w:after="0"/>
      </w:pPr>
      <w:r>
        <w:separator/>
      </w:r>
    </w:p>
  </w:footnote>
  <w:footnote w:type="continuationSeparator" w:id="0">
    <w:p w:rsidR="00C07557" w:rsidRDefault="00C07557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543FF6"/>
    <w:multiLevelType w:val="multilevel"/>
    <w:tmpl w:val="B096D760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AD969A6"/>
    <w:multiLevelType w:val="multilevel"/>
    <w:tmpl w:val="E3C0EB4E"/>
    <w:lvl w:ilvl="0">
      <w:start w:val="1"/>
      <w:numFmt w:val="decimal"/>
      <w:pStyle w:val="Listaconnmeros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5B9"/>
    <w:rsid w:val="00025E77"/>
    <w:rsid w:val="00027312"/>
    <w:rsid w:val="000645F2"/>
    <w:rsid w:val="00082F03"/>
    <w:rsid w:val="000835A0"/>
    <w:rsid w:val="00084DE2"/>
    <w:rsid w:val="00090AF7"/>
    <w:rsid w:val="000934A2"/>
    <w:rsid w:val="001478C7"/>
    <w:rsid w:val="001B0955"/>
    <w:rsid w:val="00227784"/>
    <w:rsid w:val="0023705D"/>
    <w:rsid w:val="00250A31"/>
    <w:rsid w:val="00251C13"/>
    <w:rsid w:val="00255DE1"/>
    <w:rsid w:val="00291F1E"/>
    <w:rsid w:val="002922D0"/>
    <w:rsid w:val="002B6273"/>
    <w:rsid w:val="00340B03"/>
    <w:rsid w:val="00380AE7"/>
    <w:rsid w:val="003A6943"/>
    <w:rsid w:val="003E6BFA"/>
    <w:rsid w:val="00410BA2"/>
    <w:rsid w:val="00434074"/>
    <w:rsid w:val="00463C3B"/>
    <w:rsid w:val="004937AE"/>
    <w:rsid w:val="004A0254"/>
    <w:rsid w:val="004E2970"/>
    <w:rsid w:val="005026DD"/>
    <w:rsid w:val="00513EFC"/>
    <w:rsid w:val="00516D17"/>
    <w:rsid w:val="0052113B"/>
    <w:rsid w:val="00564951"/>
    <w:rsid w:val="00573BF9"/>
    <w:rsid w:val="005A4A49"/>
    <w:rsid w:val="005B1D68"/>
    <w:rsid w:val="00611B37"/>
    <w:rsid w:val="006252B4"/>
    <w:rsid w:val="00646BA2"/>
    <w:rsid w:val="006546D7"/>
    <w:rsid w:val="00675EA0"/>
    <w:rsid w:val="006A31B9"/>
    <w:rsid w:val="006C08A0"/>
    <w:rsid w:val="006C47D8"/>
    <w:rsid w:val="006D2D08"/>
    <w:rsid w:val="006F26A2"/>
    <w:rsid w:val="0070237E"/>
    <w:rsid w:val="00725803"/>
    <w:rsid w:val="00725CB5"/>
    <w:rsid w:val="007307A3"/>
    <w:rsid w:val="00752315"/>
    <w:rsid w:val="00810D5D"/>
    <w:rsid w:val="008209C8"/>
    <w:rsid w:val="008301E2"/>
    <w:rsid w:val="00857E6B"/>
    <w:rsid w:val="008815B9"/>
    <w:rsid w:val="008968C4"/>
    <w:rsid w:val="008D7C1C"/>
    <w:rsid w:val="0092291B"/>
    <w:rsid w:val="00932D92"/>
    <w:rsid w:val="0095272C"/>
    <w:rsid w:val="00972024"/>
    <w:rsid w:val="00990C09"/>
    <w:rsid w:val="009F04D2"/>
    <w:rsid w:val="009F2A28"/>
    <w:rsid w:val="009F2BA7"/>
    <w:rsid w:val="009F6DA0"/>
    <w:rsid w:val="00A01182"/>
    <w:rsid w:val="00A2383E"/>
    <w:rsid w:val="00AC6545"/>
    <w:rsid w:val="00AD13CB"/>
    <w:rsid w:val="00AD3FD8"/>
    <w:rsid w:val="00B370A8"/>
    <w:rsid w:val="00BC7376"/>
    <w:rsid w:val="00BD669A"/>
    <w:rsid w:val="00C07557"/>
    <w:rsid w:val="00C13F2B"/>
    <w:rsid w:val="00C43D65"/>
    <w:rsid w:val="00C84833"/>
    <w:rsid w:val="00C9044F"/>
    <w:rsid w:val="00CC7E1B"/>
    <w:rsid w:val="00CD25F0"/>
    <w:rsid w:val="00D2305E"/>
    <w:rsid w:val="00D2420D"/>
    <w:rsid w:val="00D30382"/>
    <w:rsid w:val="00D413F9"/>
    <w:rsid w:val="00D44E50"/>
    <w:rsid w:val="00D90060"/>
    <w:rsid w:val="00D926C5"/>
    <w:rsid w:val="00D92B95"/>
    <w:rsid w:val="00E03F71"/>
    <w:rsid w:val="00E154B5"/>
    <w:rsid w:val="00E232F0"/>
    <w:rsid w:val="00E52791"/>
    <w:rsid w:val="00E83195"/>
    <w:rsid w:val="00F00A4F"/>
    <w:rsid w:val="00F33CD8"/>
    <w:rsid w:val="00FA15E6"/>
    <w:rsid w:val="00F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E05BB5"/>
  <w15:chartTrackingRefBased/>
  <w15:docId w15:val="{9D828000-89DA-4CC8-9C8F-76DFEFC36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2970"/>
  </w:style>
  <w:style w:type="paragraph" w:styleId="Ttulo1">
    <w:name w:val="heading 1"/>
    <w:basedOn w:val="Normal"/>
    <w:link w:val="Ttulo1C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80AE7"/>
    <w:pPr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380AE7"/>
  </w:style>
  <w:style w:type="paragraph" w:styleId="Piedepgina">
    <w:name w:val="footer"/>
    <w:basedOn w:val="Normal"/>
    <w:link w:val="PiedepginaCar"/>
    <w:uiPriority w:val="99"/>
    <w:unhideWhenUsed/>
    <w:rsid w:val="00380AE7"/>
    <w:pPr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0AE7"/>
  </w:style>
  <w:style w:type="character" w:customStyle="1" w:styleId="Ttulo1Car">
    <w:name w:val="Título 1 Car"/>
    <w:basedOn w:val="Fuentedeprrafopredeter"/>
    <w:link w:val="Ttulo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aconvietas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aconcuadrcula">
    <w:name w:val="Table Grid"/>
    <w:basedOn w:val="Tablanormal"/>
    <w:uiPriority w:val="39"/>
    <w:rsid w:val="005B1D68"/>
    <w:pPr>
      <w:spacing w:after="0"/>
    </w:pPr>
    <w:tblPr/>
  </w:style>
  <w:style w:type="paragraph" w:styleId="Listaconvietas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2113B"/>
    <w:rPr>
      <w:rFonts w:eastAsiaTheme="majorEastAsia" w:cstheme="majorBidi"/>
      <w:caps/>
      <w:szCs w:val="24"/>
    </w:rPr>
  </w:style>
  <w:style w:type="paragraph" w:styleId="Ttulo">
    <w:name w:val="Title"/>
    <w:basedOn w:val="Normal"/>
    <w:link w:val="TtuloC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Informacindecontacto">
    <w:name w:val="Información de contact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Textodelmarcadordeposicin">
    <w:name w:val="Placeholder Text"/>
    <w:basedOn w:val="Fuentedeprrafopredeter"/>
    <w:uiPriority w:val="99"/>
    <w:semiHidden/>
    <w:rsid w:val="00BD669A"/>
    <w:rPr>
      <w:color w:val="595959" w:themeColor="text1" w:themeTint="A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aconnmeros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nfasis">
    <w:name w:val="Emphasis"/>
    <w:basedOn w:val="Fuentedeprrafopredeter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tulo">
    <w:name w:val="Subtitle"/>
    <w:basedOn w:val="Normal"/>
    <w:link w:val="SubttuloC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2922D0"/>
    <w:rPr>
      <w:i/>
      <w:iCs/>
      <w:color w:val="007FAB" w:themeColor="accent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22D0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2922D0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2922D0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2922D0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922D0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922D0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922D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922D0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2922D0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922D0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922D0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922D0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2922D0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2922D0"/>
    <w:rPr>
      <w:rFonts w:ascii="Consolas" w:hAnsi="Consolas"/>
      <w:szCs w:val="21"/>
    </w:rPr>
  </w:style>
  <w:style w:type="paragraph" w:styleId="Bibliografa">
    <w:name w:val="Bibliography"/>
    <w:basedOn w:val="Normal"/>
    <w:next w:val="Normal"/>
    <w:uiPriority w:val="37"/>
    <w:semiHidden/>
    <w:unhideWhenUsed/>
    <w:rsid w:val="006C47D8"/>
  </w:style>
  <w:style w:type="paragraph" w:styleId="Textodebloque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C47D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C47D8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6C47D8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6C47D8"/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6C47D8"/>
    <w:pPr>
      <w:spacing w:after="2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6C47D8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6C47D8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6C47D8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6C47D8"/>
    <w:pPr>
      <w:spacing w:after="26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6C47D8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6C47D8"/>
  </w:style>
  <w:style w:type="paragraph" w:styleId="Cierre">
    <w:name w:val="Closing"/>
    <w:basedOn w:val="Normal"/>
    <w:link w:val="CierreCar"/>
    <w:uiPriority w:val="99"/>
    <w:semiHidden/>
    <w:unhideWhenUsed/>
    <w:rsid w:val="006C47D8"/>
    <w:pPr>
      <w:spacing w:after="0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6C47D8"/>
  </w:style>
  <w:style w:type="table" w:styleId="Cuadrculavistosa">
    <w:name w:val="Colorful Grid"/>
    <w:basedOn w:val="Tab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">
    <w:name w:val="Dark List"/>
    <w:basedOn w:val="Tab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6C47D8"/>
  </w:style>
  <w:style w:type="character" w:customStyle="1" w:styleId="FechaCar">
    <w:name w:val="Fecha Car"/>
    <w:basedOn w:val="Fuentedeprrafopredeter"/>
    <w:link w:val="Fecha"/>
    <w:uiPriority w:val="99"/>
    <w:semiHidden/>
    <w:rsid w:val="006C47D8"/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6C47D8"/>
    <w:pPr>
      <w:spacing w:after="0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6C47D8"/>
  </w:style>
  <w:style w:type="character" w:styleId="Refdenotaalfinal">
    <w:name w:val="endnote reference"/>
    <w:basedOn w:val="Fuentedeprrafopredeter"/>
    <w:uiPriority w:val="99"/>
    <w:semiHidden/>
    <w:unhideWhenUsed/>
    <w:rsid w:val="006C47D8"/>
    <w:rPr>
      <w:vertAlign w:val="superscript"/>
    </w:rPr>
  </w:style>
  <w:style w:type="paragraph" w:styleId="Direccinsobre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6C47D8"/>
    <w:rPr>
      <w:vertAlign w:val="superscript"/>
    </w:rPr>
  </w:style>
  <w:style w:type="table" w:styleId="Tablaconcuadrcula1clara">
    <w:name w:val="Grid Table 1 Light"/>
    <w:basedOn w:val="Tab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ladecuadrcula3">
    <w:name w:val="Grid Table 3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AcrnimoHTML">
    <w:name w:val="HTML Acronym"/>
    <w:basedOn w:val="Fuentedeprrafopredeter"/>
    <w:uiPriority w:val="99"/>
    <w:semiHidden/>
    <w:unhideWhenUsed/>
    <w:rsid w:val="006C47D8"/>
  </w:style>
  <w:style w:type="paragraph" w:styleId="DireccinHTML">
    <w:name w:val="HTML Address"/>
    <w:basedOn w:val="Normal"/>
    <w:link w:val="DireccinHTMLC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6C47D8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6C47D8"/>
    <w:rPr>
      <w:i/>
      <w:iCs/>
    </w:rPr>
  </w:style>
  <w:style w:type="character" w:styleId="DefinicinHTML">
    <w:name w:val="HTML Definition"/>
    <w:basedOn w:val="Fuentedeprrafopredeter"/>
    <w:uiPriority w:val="99"/>
    <w:semiHidden/>
    <w:unhideWhenUsed/>
    <w:rsid w:val="006C47D8"/>
    <w:rPr>
      <w:i/>
      <w:iCs/>
    </w:rPr>
  </w:style>
  <w:style w:type="character" w:styleId="EjemplodeHTML">
    <w:name w:val="HTML Sample"/>
    <w:basedOn w:val="Fuentedeprrafopredeter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VariableHTML">
    <w:name w:val="HTML Variable"/>
    <w:basedOn w:val="Fuentedeprrafopredeter"/>
    <w:uiPriority w:val="99"/>
    <w:semiHidden/>
    <w:unhideWhenUsed/>
    <w:rsid w:val="006C47D8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6C47D8"/>
    <w:rPr>
      <w:color w:val="036181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Cuadrculaclara">
    <w:name w:val="Light Grid"/>
    <w:basedOn w:val="Tab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6C47D8"/>
  </w:style>
  <w:style w:type="paragraph" w:styleId="Lista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6C47D8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ladelista2">
    <w:name w:val="List Table 2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ladelista3">
    <w:name w:val="List Table 3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6C47D8"/>
    <w:pPr>
      <w:spacing w:after="0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6C47D8"/>
  </w:style>
  <w:style w:type="character" w:styleId="Nmerodepgina">
    <w:name w:val="page number"/>
    <w:basedOn w:val="Fuentedeprrafopredeter"/>
    <w:uiPriority w:val="99"/>
    <w:semiHidden/>
    <w:unhideWhenUsed/>
    <w:rsid w:val="006C47D8"/>
  </w:style>
  <w:style w:type="table" w:styleId="Tablanormal1">
    <w:name w:val="Plain Table 1"/>
    <w:basedOn w:val="Tabla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6C47D8"/>
  </w:style>
  <w:style w:type="character" w:customStyle="1" w:styleId="SaludoCar">
    <w:name w:val="Saludo Car"/>
    <w:basedOn w:val="Fuentedeprrafopredeter"/>
    <w:link w:val="Saludo"/>
    <w:uiPriority w:val="99"/>
    <w:semiHidden/>
    <w:rsid w:val="006C47D8"/>
  </w:style>
  <w:style w:type="paragraph" w:styleId="Firma">
    <w:name w:val="Signature"/>
    <w:basedOn w:val="Normal"/>
    <w:link w:val="FirmaCar"/>
    <w:uiPriority w:val="99"/>
    <w:semiHidden/>
    <w:unhideWhenUsed/>
    <w:rsid w:val="006C47D8"/>
    <w:pPr>
      <w:spacing w:after="0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6C47D8"/>
  </w:style>
  <w:style w:type="character" w:styleId="Textoennegrita">
    <w:name w:val="Strong"/>
    <w:basedOn w:val="Fuentedeprrafopredeter"/>
    <w:uiPriority w:val="22"/>
    <w:unhideWhenUsed/>
    <w:qFormat/>
    <w:rsid w:val="006C47D8"/>
    <w:rPr>
      <w:b/>
      <w:bCs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os">
    <w:name w:val="Icono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ist\AppData\Roaming\Microsoft\Templates\Curr&#237;culum%20vitae%20equilibrado%20(dise&#241;o%20modern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3978918787C4A179CA3CB8C113910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29D083-B3B1-4BBD-8A5F-7E5C9958ED18}"/>
      </w:docPartPr>
      <w:docPartBody>
        <w:p w:rsidR="00DD0B84" w:rsidRDefault="0006759D">
          <w:pPr>
            <w:pStyle w:val="63978918787C4A179CA3CB8C1139105A"/>
          </w:pPr>
          <w:r>
            <w:rPr>
              <w:lang w:bidi="es-ES"/>
            </w:rPr>
            <w:t xml:space="preserve">Nombre </w:t>
          </w:r>
        </w:p>
      </w:docPartBody>
    </w:docPart>
    <w:docPart>
      <w:docPartPr>
        <w:name w:val="9D5F2A54944E4F7EA8E64A8AF7EF3D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EFF2FF-46E3-49B6-AF34-985915418C0C}"/>
      </w:docPartPr>
      <w:docPartBody>
        <w:p w:rsidR="00DD0B84" w:rsidRDefault="0006759D">
          <w:pPr>
            <w:pStyle w:val="9D5F2A54944E4F7EA8E64A8AF7EF3D1F"/>
          </w:pPr>
          <w:r>
            <w:rPr>
              <w:lang w:bidi="es-ES"/>
            </w:rPr>
            <w:t>Apellidos</w:t>
          </w:r>
        </w:p>
      </w:docPartBody>
    </w:docPart>
    <w:docPart>
      <w:docPartPr>
        <w:name w:val="54BD1933948F402092E72A1000D812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A3FC52-FF60-44CB-BCF3-8AE3B611C156}"/>
      </w:docPartPr>
      <w:docPartBody>
        <w:p w:rsidR="00DD0B84" w:rsidRDefault="0006759D">
          <w:pPr>
            <w:pStyle w:val="54BD1933948F402092E72A1000D81232"/>
          </w:pPr>
          <w:r w:rsidRPr="009D0878">
            <w:rPr>
              <w:lang w:bidi="es-ES"/>
            </w:rPr>
            <w:t>Dirección</w:t>
          </w:r>
        </w:p>
      </w:docPartBody>
    </w:docPart>
    <w:docPart>
      <w:docPartPr>
        <w:name w:val="43D9D10FB1ED47E79744F3E31E1E33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36A207-F90A-466F-BF42-7CBC3F9D36BC}"/>
      </w:docPartPr>
      <w:docPartBody>
        <w:p w:rsidR="00DD0B84" w:rsidRDefault="0006759D">
          <w:pPr>
            <w:pStyle w:val="43D9D10FB1ED47E79744F3E31E1E33BA"/>
          </w:pPr>
          <w:r w:rsidRPr="009D0878">
            <w:rPr>
              <w:lang w:bidi="es-ES"/>
            </w:rPr>
            <w:t>Teléfono</w:t>
          </w:r>
        </w:p>
      </w:docPartBody>
    </w:docPart>
    <w:docPart>
      <w:docPartPr>
        <w:name w:val="AA33DA4E82B544138D1EE2E594C1AC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3F4A89-6A76-45B3-AA45-E1A0ECE42852}"/>
      </w:docPartPr>
      <w:docPartBody>
        <w:p w:rsidR="00DD0B84" w:rsidRDefault="0006759D">
          <w:pPr>
            <w:pStyle w:val="AA33DA4E82B544138D1EE2E594C1ACC1"/>
          </w:pPr>
          <w:r w:rsidRPr="009D0878">
            <w:rPr>
              <w:lang w:bidi="es-ES"/>
            </w:rPr>
            <w:t>Correo electrónico</w:t>
          </w:r>
        </w:p>
      </w:docPartBody>
    </w:docPart>
    <w:docPart>
      <w:docPartPr>
        <w:name w:val="18F75353C549418784B4F5488B8711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C2840-37C9-4EB0-94E8-509ADE153259}"/>
      </w:docPartPr>
      <w:docPartBody>
        <w:p w:rsidR="00DD0B84" w:rsidRDefault="0006759D">
          <w:pPr>
            <w:pStyle w:val="18F75353C549418784B4F5488B871143"/>
          </w:pPr>
          <w:r w:rsidRPr="009D0878">
            <w:rPr>
              <w:lang w:bidi="es-ES"/>
            </w:rPr>
            <w:t>Perfil de LinkedIn</w:t>
          </w:r>
        </w:p>
      </w:docPartBody>
    </w:docPart>
    <w:docPart>
      <w:docPartPr>
        <w:name w:val="5EEB74786D1F45F2B57762F694CDD9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349B53-5D44-440E-9CD2-E5D9F0F63038}"/>
      </w:docPartPr>
      <w:docPartBody>
        <w:p w:rsidR="00DD0B84" w:rsidRDefault="0006759D">
          <w:pPr>
            <w:pStyle w:val="5EEB74786D1F45F2B57762F694CDD952"/>
          </w:pPr>
          <w:r>
            <w:rPr>
              <w:lang w:bidi="es-ES"/>
            </w:rPr>
            <w:t>Aptitudes</w:t>
          </w:r>
        </w:p>
      </w:docPartBody>
    </w:docPart>
    <w:docPart>
      <w:docPartPr>
        <w:name w:val="173C888232BF4338AF50038B596218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A9F390-DB01-4BA4-B85C-32E6B3426F77}"/>
      </w:docPartPr>
      <w:docPartBody>
        <w:p w:rsidR="00DD0B84" w:rsidRDefault="0006759D">
          <w:pPr>
            <w:pStyle w:val="173C888232BF4338AF50038B59621818"/>
          </w:pPr>
          <w:r w:rsidRPr="00AD3FD8">
            <w:rPr>
              <w:lang w:bidi="es-ES"/>
            </w:rPr>
            <w:t>Experiencia</w:t>
          </w:r>
        </w:p>
      </w:docPartBody>
    </w:docPart>
    <w:docPart>
      <w:docPartPr>
        <w:name w:val="3B8E5F8B0ECE4B21B6DFD21362821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C243F-5DA4-41CC-AF2D-DC38538EBC5A}"/>
      </w:docPartPr>
      <w:docPartBody>
        <w:p w:rsidR="00DD0B84" w:rsidRDefault="0006759D">
          <w:pPr>
            <w:pStyle w:val="3B8E5F8B0ECE4B21B6DFD21362821CDD"/>
          </w:pPr>
          <w:r w:rsidRPr="0070237E">
            <w:rPr>
              <w:lang w:bidi="es-ES"/>
            </w:rPr>
            <w:t>Educación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59D"/>
    <w:rsid w:val="0006759D"/>
    <w:rsid w:val="009C72E9"/>
    <w:rsid w:val="00DD0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3978918787C4A179CA3CB8C1139105A">
    <w:name w:val="63978918787C4A179CA3CB8C1139105A"/>
  </w:style>
  <w:style w:type="paragraph" w:customStyle="1" w:styleId="9D5F2A54944E4F7EA8E64A8AF7EF3D1F">
    <w:name w:val="9D5F2A54944E4F7EA8E64A8AF7EF3D1F"/>
  </w:style>
  <w:style w:type="paragraph" w:customStyle="1" w:styleId="54BD1933948F402092E72A1000D81232">
    <w:name w:val="54BD1933948F402092E72A1000D81232"/>
  </w:style>
  <w:style w:type="paragraph" w:customStyle="1" w:styleId="43D9D10FB1ED47E79744F3E31E1E33BA">
    <w:name w:val="43D9D10FB1ED47E79744F3E31E1E33BA"/>
  </w:style>
  <w:style w:type="paragraph" w:customStyle="1" w:styleId="AA33DA4E82B544138D1EE2E594C1ACC1">
    <w:name w:val="AA33DA4E82B544138D1EE2E594C1ACC1"/>
  </w:style>
  <w:style w:type="paragraph" w:customStyle="1" w:styleId="18F75353C549418784B4F5488B871143">
    <w:name w:val="18F75353C549418784B4F5488B871143"/>
  </w:style>
  <w:style w:type="paragraph" w:customStyle="1" w:styleId="2923A07C21184234815B80BEE0A7D8E3">
    <w:name w:val="2923A07C21184234815B80BEE0A7D8E3"/>
  </w:style>
  <w:style w:type="paragraph" w:customStyle="1" w:styleId="18253A794B384F93A61B9EBE4111DE28">
    <w:name w:val="18253A794B384F93A61B9EBE4111DE28"/>
  </w:style>
  <w:style w:type="paragraph" w:customStyle="1" w:styleId="5EEB74786D1F45F2B57762F694CDD952">
    <w:name w:val="5EEB74786D1F45F2B57762F694CDD952"/>
  </w:style>
  <w:style w:type="paragraph" w:customStyle="1" w:styleId="3FCF65EBDE24497CA0049B9D2623A602">
    <w:name w:val="3FCF65EBDE24497CA0049B9D2623A602"/>
  </w:style>
  <w:style w:type="paragraph" w:customStyle="1" w:styleId="DBD5D6F1017E424286F8539DECE0BFBB">
    <w:name w:val="DBD5D6F1017E424286F8539DECE0BFBB"/>
  </w:style>
  <w:style w:type="paragraph" w:customStyle="1" w:styleId="9B77DE06972A47369E629525499CA43A">
    <w:name w:val="9B77DE06972A47369E629525499CA43A"/>
  </w:style>
  <w:style w:type="paragraph" w:customStyle="1" w:styleId="5FD6CED15E454B579870B379741CBF27">
    <w:name w:val="5FD6CED15E454B579870B379741CBF27"/>
  </w:style>
  <w:style w:type="paragraph" w:customStyle="1" w:styleId="9EA9784D78474E2B8588D42E02521E59">
    <w:name w:val="9EA9784D78474E2B8588D42E02521E59"/>
  </w:style>
  <w:style w:type="paragraph" w:customStyle="1" w:styleId="173C888232BF4338AF50038B59621818">
    <w:name w:val="173C888232BF4338AF50038B59621818"/>
  </w:style>
  <w:style w:type="paragraph" w:customStyle="1" w:styleId="97079FF7A3CA46EFB10CDFDF04D45C91">
    <w:name w:val="97079FF7A3CA46EFB10CDFDF04D45C91"/>
  </w:style>
  <w:style w:type="paragraph" w:customStyle="1" w:styleId="9A69CA4FBD3040A0ABB131F2BC315634">
    <w:name w:val="9A69CA4FBD3040A0ABB131F2BC315634"/>
  </w:style>
  <w:style w:type="paragraph" w:customStyle="1" w:styleId="D5DA67D2C46944F793DB7945C4EC3C0B">
    <w:name w:val="D5DA67D2C46944F793DB7945C4EC3C0B"/>
  </w:style>
  <w:style w:type="character" w:styleId="nfasis">
    <w:name w:val="Emphasis"/>
    <w:basedOn w:val="Fuentedeprrafopredeter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C8330C5446F14E43AF4B066F45E2E2E1">
    <w:name w:val="C8330C5446F14E43AF4B066F45E2E2E1"/>
  </w:style>
  <w:style w:type="paragraph" w:customStyle="1" w:styleId="A5F86F9D168B49C5A4CC4AB5868DDB23">
    <w:name w:val="A5F86F9D168B49C5A4CC4AB5868DDB23"/>
  </w:style>
  <w:style w:type="paragraph" w:customStyle="1" w:styleId="C12B7D53AB5A44FF969D1A35D2418950">
    <w:name w:val="C12B7D53AB5A44FF969D1A35D2418950"/>
  </w:style>
  <w:style w:type="paragraph" w:customStyle="1" w:styleId="0FD8551B75374F86ABD901E812022FC2">
    <w:name w:val="0FD8551B75374F86ABD901E812022FC2"/>
  </w:style>
  <w:style w:type="paragraph" w:customStyle="1" w:styleId="810A398FBB5C4AE3843B76838ECAF1B7">
    <w:name w:val="810A398FBB5C4AE3843B76838ECAF1B7"/>
  </w:style>
  <w:style w:type="paragraph" w:customStyle="1" w:styleId="BF16750517F44F228D6E0BC0030749D3">
    <w:name w:val="BF16750517F44F228D6E0BC0030749D3"/>
  </w:style>
  <w:style w:type="paragraph" w:customStyle="1" w:styleId="14E5CE037E324B0CA66DEF0FDDD47A91">
    <w:name w:val="14E5CE037E324B0CA66DEF0FDDD47A91"/>
  </w:style>
  <w:style w:type="paragraph" w:customStyle="1" w:styleId="3B8E5F8B0ECE4B21B6DFD21362821CDD">
    <w:name w:val="3B8E5F8B0ECE4B21B6DFD21362821CDD"/>
  </w:style>
  <w:style w:type="paragraph" w:customStyle="1" w:styleId="B03288B298D24B758E0D6BA227D91B63">
    <w:name w:val="B03288B298D24B758E0D6BA227D91B63"/>
  </w:style>
  <w:style w:type="paragraph" w:customStyle="1" w:styleId="117E2EA7238C47FB911543D18CAA7D32">
    <w:name w:val="117E2EA7238C47FB911543D18CAA7D32"/>
  </w:style>
  <w:style w:type="paragraph" w:customStyle="1" w:styleId="7BC77D9E673C479897155DB1D141E6AC">
    <w:name w:val="7BC77D9E673C479897155DB1D141E6AC"/>
  </w:style>
  <w:style w:type="paragraph" w:customStyle="1" w:styleId="D5979823D3C14CCFBBEE3700A7B266C3">
    <w:name w:val="D5979823D3C14CCFBBEE3700A7B266C3"/>
  </w:style>
  <w:style w:type="paragraph" w:customStyle="1" w:styleId="2FDE0BCA21FA46DBA4FA19DF1E436535">
    <w:name w:val="2FDE0BCA21FA46DBA4FA19DF1E436535"/>
  </w:style>
  <w:style w:type="paragraph" w:customStyle="1" w:styleId="994E9E0FE8FD4451B53050C7FA832411">
    <w:name w:val="994E9E0FE8FD4451B53050C7FA832411"/>
  </w:style>
  <w:style w:type="paragraph" w:customStyle="1" w:styleId="ABD25DB0B6A8464CA1BD43E541779101">
    <w:name w:val="ABD25DB0B6A8464CA1BD43E541779101"/>
  </w:style>
  <w:style w:type="paragraph" w:customStyle="1" w:styleId="2E366B7C12E3405185BCE48DA8185354">
    <w:name w:val="2E366B7C12E3405185BCE48DA8185354"/>
  </w:style>
  <w:style w:type="paragraph" w:customStyle="1" w:styleId="EE5D4B85DE3C45ED92B9B4E5C614FD95">
    <w:name w:val="EE5D4B85DE3C45ED92B9B4E5C614FD95"/>
  </w:style>
  <w:style w:type="paragraph" w:customStyle="1" w:styleId="0A2A018E7D9146418D872C846ADA7933">
    <w:name w:val="0A2A018E7D9146418D872C846ADA7933"/>
  </w:style>
  <w:style w:type="paragraph" w:customStyle="1" w:styleId="E5DE869F3B0942FA82030E225FAB7A5E">
    <w:name w:val="E5DE869F3B0942FA82030E225FAB7A5E"/>
  </w:style>
  <w:style w:type="paragraph" w:customStyle="1" w:styleId="3B6C821ABFD141E8837C38662AEB9E78">
    <w:name w:val="3B6C821ABFD141E8837C38662AEB9E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Cristian</Abstract>
  <CompanyAddress>Cra 64 # 103D - 56</CompanyAddress>
  <CompanyPhone>319-402-5592</CompanyPhone>
  <CompanyFax/>
  <CompanyEmail>ct92927@gmail.com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D27798-1129-4E4A-8915-C959A86C8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vitae equilibrado (diseño moderno).dotx</Template>
  <TotalTime>34</TotalTime>
  <Pages>2</Pages>
  <Words>450</Words>
  <Characters>2569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Trujillo</dc:creator>
  <cp:keywords>www.linkedin.com/in/cristian-antonio-trujillo-grisales</cp:keywords>
  <dc:description/>
  <cp:lastModifiedBy>Cristian Trujillo Grisales</cp:lastModifiedBy>
  <cp:revision>19</cp:revision>
  <dcterms:created xsi:type="dcterms:W3CDTF">2025-03-07T00:17:00Z</dcterms:created>
  <dcterms:modified xsi:type="dcterms:W3CDTF">2025-03-13T00:50:00Z</dcterms:modified>
  <cp:category>Trujillo</cp:category>
</cp:coreProperties>
</file>